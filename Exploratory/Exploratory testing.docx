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C1" w:rsidRDefault="005E36C1" w:rsidP="00CA5073">
      <w:pPr>
        <w:pStyle w:val="Title"/>
        <w:jc w:val="center"/>
        <w:rPr>
          <w:sz w:val="48"/>
        </w:rPr>
      </w:pPr>
    </w:p>
    <w:p w:rsidR="005E36C1" w:rsidRDefault="005E36C1" w:rsidP="00CA5073">
      <w:pPr>
        <w:pStyle w:val="Title"/>
        <w:jc w:val="center"/>
        <w:rPr>
          <w:sz w:val="48"/>
        </w:rPr>
      </w:pPr>
    </w:p>
    <w:p w:rsidR="005E36C1" w:rsidRDefault="005E36C1" w:rsidP="00CA5073">
      <w:pPr>
        <w:pStyle w:val="Title"/>
        <w:jc w:val="center"/>
        <w:rPr>
          <w:sz w:val="48"/>
        </w:rPr>
      </w:pPr>
    </w:p>
    <w:p w:rsidR="005E36C1" w:rsidRDefault="005E36C1" w:rsidP="00CA5073">
      <w:pPr>
        <w:pStyle w:val="Title"/>
        <w:jc w:val="center"/>
        <w:rPr>
          <w:sz w:val="48"/>
        </w:rPr>
      </w:pPr>
    </w:p>
    <w:p w:rsidR="005E36C1" w:rsidRDefault="005E36C1" w:rsidP="00CA5073">
      <w:pPr>
        <w:pStyle w:val="Title"/>
        <w:jc w:val="center"/>
        <w:rPr>
          <w:sz w:val="48"/>
        </w:rPr>
      </w:pPr>
    </w:p>
    <w:p w:rsidR="00CA5073" w:rsidRDefault="00CA5073" w:rsidP="00CA5073">
      <w:pPr>
        <w:pStyle w:val="Title"/>
        <w:jc w:val="center"/>
        <w:rPr>
          <w:sz w:val="48"/>
        </w:rPr>
      </w:pPr>
    </w:p>
    <w:p w:rsidR="00F94C69" w:rsidRPr="00E1030C" w:rsidRDefault="00CA5073" w:rsidP="00CA5073">
      <w:pPr>
        <w:pStyle w:val="Title"/>
        <w:jc w:val="center"/>
      </w:pPr>
      <w:proofErr w:type="spellStart"/>
      <w:r>
        <w:rPr>
          <w:sz w:val="48"/>
        </w:rPr>
        <w:t>Exploratory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testing</w:t>
      </w:r>
      <w:proofErr w:type="spellEnd"/>
    </w:p>
    <w:p w:rsidR="00F94C69" w:rsidRDefault="00F94C69" w:rsidP="00CA5073">
      <w:pPr>
        <w:jc w:val="center"/>
      </w:pPr>
    </w:p>
    <w:p w:rsidR="00312DEC" w:rsidRDefault="00312DEC" w:rsidP="00CA5073">
      <w:pPr>
        <w:jc w:val="center"/>
      </w:pPr>
    </w:p>
    <w:p w:rsidR="00312DEC" w:rsidRDefault="00312DEC" w:rsidP="00CA5073">
      <w:pPr>
        <w:jc w:val="center"/>
      </w:pPr>
    </w:p>
    <w:p w:rsidR="00F94C69" w:rsidRDefault="00F94C69" w:rsidP="00B3018E"/>
    <w:p w:rsidR="00F94C69" w:rsidRDefault="00F94C69" w:rsidP="00CA5073">
      <w:pPr>
        <w:jc w:val="center"/>
      </w:pPr>
    </w:p>
    <w:p w:rsidR="00312DEC" w:rsidRPr="00D2790C" w:rsidRDefault="00312DEC" w:rsidP="00CA5073">
      <w:pPr>
        <w:pStyle w:val="Body"/>
        <w:tabs>
          <w:tab w:val="right" w:pos="1418"/>
          <w:tab w:val="left" w:pos="1474"/>
        </w:tabs>
        <w:jc w:val="center"/>
        <w:rPr>
          <w:sz w:val="28"/>
          <w:szCs w:val="28"/>
        </w:rPr>
      </w:pPr>
      <w:r w:rsidRPr="00D2790C">
        <w:rPr>
          <w:sz w:val="28"/>
          <w:szCs w:val="28"/>
        </w:rPr>
        <w:t>Project Name:</w:t>
      </w:r>
      <w:r w:rsidRPr="00D2790C">
        <w:rPr>
          <w:sz w:val="28"/>
          <w:szCs w:val="28"/>
        </w:rPr>
        <w:tab/>
      </w:r>
      <w:r w:rsidR="006047D3" w:rsidRPr="00D2790C">
        <w:rPr>
          <w:b/>
          <w:sz w:val="28"/>
          <w:szCs w:val="28"/>
        </w:rPr>
        <w:t>www.investing.com</w:t>
      </w:r>
    </w:p>
    <w:p w:rsidR="00245573" w:rsidRDefault="005E36C1" w:rsidP="00CA5073">
      <w:pPr>
        <w:pStyle w:val="Body"/>
        <w:jc w:val="center"/>
        <w:rPr>
          <w:color w:val="auto"/>
          <w:sz w:val="28"/>
          <w:szCs w:val="28"/>
          <w:lang w:val="fr-FR"/>
        </w:rPr>
      </w:pPr>
      <w:r w:rsidRPr="00D2790C">
        <w:rPr>
          <w:sz w:val="28"/>
          <w:szCs w:val="28"/>
          <w:lang w:val="fr-FR"/>
        </w:rPr>
        <w:t>D</w:t>
      </w:r>
      <w:r w:rsidR="00245573" w:rsidRPr="00D2790C">
        <w:rPr>
          <w:sz w:val="28"/>
          <w:szCs w:val="28"/>
          <w:lang w:val="fr-FR"/>
        </w:rPr>
        <w:t xml:space="preserve">ocument </w:t>
      </w:r>
      <w:proofErr w:type="gramStart"/>
      <w:r w:rsidR="00245573" w:rsidRPr="00D2790C">
        <w:rPr>
          <w:sz w:val="28"/>
          <w:szCs w:val="28"/>
          <w:lang w:val="fr-FR"/>
        </w:rPr>
        <w:t>Date:</w:t>
      </w:r>
      <w:proofErr w:type="gramEnd"/>
      <w:r w:rsidR="00245573" w:rsidRPr="00D2790C">
        <w:rPr>
          <w:sz w:val="28"/>
          <w:szCs w:val="28"/>
          <w:lang w:val="fr-FR"/>
        </w:rPr>
        <w:t xml:space="preserve"> </w:t>
      </w:r>
      <w:r w:rsidR="006047D3" w:rsidRPr="00D2790C">
        <w:rPr>
          <w:color w:val="auto"/>
          <w:sz w:val="28"/>
          <w:szCs w:val="28"/>
          <w:lang w:val="fr-FR"/>
        </w:rPr>
        <w:t>27.03.2021</w:t>
      </w:r>
    </w:p>
    <w:p w:rsidR="00CA5073" w:rsidRPr="00D2790C" w:rsidRDefault="00CA5073" w:rsidP="00CA5073">
      <w:pPr>
        <w:pStyle w:val="Body"/>
        <w:jc w:val="center"/>
        <w:rPr>
          <w:color w:val="0070C0"/>
          <w:sz w:val="28"/>
          <w:szCs w:val="28"/>
          <w:lang w:val="fr-FR"/>
        </w:rPr>
      </w:pPr>
    </w:p>
    <w:p w:rsidR="00CA5073" w:rsidRDefault="00CA5073" w:rsidP="003C6EBA">
      <w:pPr>
        <w:pStyle w:val="Heading2"/>
      </w:pPr>
      <w:bookmarkStart w:id="0" w:name="_Toc465718305"/>
      <w:r>
        <w:t>Testing Team</w:t>
      </w:r>
      <w:bookmarkEnd w:id="0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CA5073" w:rsidRPr="00931529" w:rsidTr="00CA5073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CA5073" w:rsidRPr="00931529" w:rsidRDefault="00CA5073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CA5073" w:rsidRPr="00931529" w:rsidRDefault="00CA5073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CA5073" w:rsidRPr="00931529" w:rsidRDefault="00CA5073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 (e.g. test effort h)</w:t>
            </w:r>
          </w:p>
        </w:tc>
      </w:tr>
      <w:tr w:rsidR="00CA5073" w:rsidRPr="00931529" w:rsidTr="00CA5073">
        <w:trPr>
          <w:trHeight w:val="500"/>
        </w:trPr>
        <w:tc>
          <w:tcPr>
            <w:tcW w:w="2552" w:type="dxa"/>
          </w:tcPr>
          <w:p w:rsidR="00CA5073" w:rsidRPr="00931529" w:rsidRDefault="00CA5073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 Tester</w:t>
            </w:r>
          </w:p>
        </w:tc>
        <w:tc>
          <w:tcPr>
            <w:tcW w:w="2551" w:type="dxa"/>
          </w:tcPr>
          <w:p w:rsidR="00CA5073" w:rsidRPr="00931529" w:rsidRDefault="00CA5073" w:rsidP="00CA50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Ionut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Iordache</w:t>
            </w:r>
            <w:proofErr w:type="spellEnd"/>
          </w:p>
        </w:tc>
        <w:tc>
          <w:tcPr>
            <w:tcW w:w="4253" w:type="dxa"/>
          </w:tcPr>
          <w:p w:rsidR="00CA5073" w:rsidRPr="00931529" w:rsidRDefault="00CA5073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min</w:t>
            </w:r>
          </w:p>
        </w:tc>
      </w:tr>
    </w:tbl>
    <w:p w:rsidR="005E36C1" w:rsidRDefault="005E36C1" w:rsidP="00CA5073">
      <w:pPr>
        <w:spacing w:before="0" w:line="260" w:lineRule="exact"/>
        <w:jc w:val="center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Default="005E36C1" w:rsidP="00CA5073">
      <w:pPr>
        <w:pStyle w:val="Body"/>
        <w:jc w:val="center"/>
        <w:rPr>
          <w:lang w:val="fr-FR"/>
        </w:rPr>
      </w:pPr>
    </w:p>
    <w:p w:rsidR="002B1E91" w:rsidRDefault="002B1E91" w:rsidP="00CA5073">
      <w:pPr>
        <w:pStyle w:val="Body"/>
        <w:jc w:val="center"/>
        <w:rPr>
          <w:lang w:val="fr-FR"/>
        </w:rPr>
      </w:pPr>
    </w:p>
    <w:p w:rsidR="002B1E91" w:rsidRDefault="002B1E91" w:rsidP="00CA5073">
      <w:pPr>
        <w:pStyle w:val="Body"/>
        <w:jc w:val="center"/>
        <w:rPr>
          <w:lang w:val="fr-FR"/>
        </w:rPr>
      </w:pPr>
    </w:p>
    <w:p w:rsidR="002B1E91" w:rsidRPr="00AE2F3B" w:rsidRDefault="002B1E91" w:rsidP="00CA5073">
      <w:pPr>
        <w:pStyle w:val="Body"/>
        <w:jc w:val="center"/>
        <w:rPr>
          <w:lang w:val="fr-FR"/>
        </w:rPr>
      </w:pPr>
      <w:bookmarkStart w:id="1" w:name="_GoBack"/>
      <w:bookmarkEnd w:id="1"/>
    </w:p>
    <w:p w:rsidR="00F94C69" w:rsidRPr="0048624E" w:rsidRDefault="00F94C69" w:rsidP="00CA5073">
      <w:pPr>
        <w:pStyle w:val="InfoParagraph1"/>
        <w:jc w:val="center"/>
      </w:pPr>
      <w:bookmarkStart w:id="2" w:name="_Toc381091466"/>
    </w:p>
    <w:p w:rsidR="007C688E" w:rsidRPr="003C6EBA" w:rsidRDefault="003C6EBA" w:rsidP="003C6EBA">
      <w:pPr>
        <w:pStyle w:val="Authordoc"/>
        <w:rPr>
          <w:b/>
        </w:rPr>
      </w:pPr>
      <w:bookmarkStart w:id="3" w:name="_Toc302146247"/>
      <w:bookmarkStart w:id="4" w:name="_Toc465718303"/>
      <w:bookmarkStart w:id="5" w:name="_Toc440274109"/>
      <w:r w:rsidRPr="003C6EBA">
        <w:rPr>
          <w:b/>
        </w:rPr>
        <w:t xml:space="preserve">1.2 </w:t>
      </w:r>
      <w:r w:rsidR="007C688E" w:rsidRPr="003C6EBA">
        <w:rPr>
          <w:b/>
        </w:rPr>
        <w:t>Testing Scope</w:t>
      </w:r>
      <w:bookmarkEnd w:id="3"/>
      <w:bookmarkEnd w:id="4"/>
    </w:p>
    <w:p w:rsidR="00822D78" w:rsidRPr="00822D78" w:rsidRDefault="00822D78" w:rsidP="00CA5073">
      <w:pPr>
        <w:pStyle w:val="Body"/>
        <w:jc w:val="center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50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</w:t>
            </w:r>
            <w:r w:rsidR="00B3018E">
              <w:rPr>
                <w:sz w:val="18"/>
                <w:szCs w:val="18"/>
              </w:rPr>
              <w:t>/Functionality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50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CA5073" w:rsidP="00CA50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CA50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3C49E7" w:rsidRDefault="00CA5073" w:rsidP="00CA5073">
            <w:pPr>
              <w:pStyle w:val="InfoParagraph1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Sort</w:t>
            </w:r>
            <w:r w:rsidR="00B3018E">
              <w:rPr>
                <w:b/>
                <w:color w:val="auto"/>
              </w:rPr>
              <w:t>ing column results.</w:t>
            </w:r>
          </w:p>
        </w:tc>
        <w:tc>
          <w:tcPr>
            <w:tcW w:w="1890" w:type="dxa"/>
          </w:tcPr>
          <w:p w:rsidR="00CA5073" w:rsidRDefault="00CA5073" w:rsidP="00CA5073">
            <w:pPr>
              <w:pStyle w:val="Body"/>
              <w:jc w:val="center"/>
            </w:pPr>
          </w:p>
          <w:p w:rsidR="006047D3" w:rsidRPr="00CA5073" w:rsidRDefault="00CA5073" w:rsidP="00CA5073">
            <w:pPr>
              <w:pStyle w:val="Body"/>
              <w:jc w:val="center"/>
              <w:rPr>
                <w:b/>
              </w:rPr>
            </w:pPr>
            <w:r w:rsidRPr="00CA5073">
              <w:rPr>
                <w:b/>
              </w:rPr>
              <w:t>29.03</w:t>
            </w:r>
          </w:p>
        </w:tc>
        <w:tc>
          <w:tcPr>
            <w:tcW w:w="2070" w:type="dxa"/>
          </w:tcPr>
          <w:p w:rsidR="00822D78" w:rsidRPr="003C49E7" w:rsidRDefault="00CA5073" w:rsidP="00CA5073">
            <w:pPr>
              <w:pStyle w:val="InfoParagraph1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60 min</w:t>
            </w:r>
          </w:p>
        </w:tc>
        <w:tc>
          <w:tcPr>
            <w:tcW w:w="2517" w:type="dxa"/>
          </w:tcPr>
          <w:p w:rsidR="00822D78" w:rsidRPr="003C49E7" w:rsidRDefault="006047D3" w:rsidP="00CA5073">
            <w:pPr>
              <w:pStyle w:val="InfoParagraph1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17.04.2021</w:t>
            </w:r>
          </w:p>
        </w:tc>
      </w:tr>
      <w:tr w:rsidR="00CA5073" w:rsidRPr="00931529" w:rsidTr="00822D78">
        <w:trPr>
          <w:trHeight w:val="500"/>
        </w:trPr>
        <w:tc>
          <w:tcPr>
            <w:tcW w:w="2880" w:type="dxa"/>
          </w:tcPr>
          <w:p w:rsidR="00CA5073" w:rsidRPr="00CA5073" w:rsidRDefault="00CA5073" w:rsidP="00CA5073">
            <w:pPr>
              <w:pStyle w:val="InfoParagraph1"/>
              <w:jc w:val="center"/>
              <w:rPr>
                <w:b/>
                <w:color w:val="auto"/>
                <w:sz w:val="24"/>
                <w:szCs w:val="24"/>
              </w:rPr>
            </w:pPr>
          </w:p>
          <w:p w:rsidR="00CA5073" w:rsidRPr="00CA5073" w:rsidRDefault="00CA5073" w:rsidP="00CA5073">
            <w:pPr>
              <w:pStyle w:val="Body"/>
              <w:rPr>
                <w:b/>
                <w:sz w:val="24"/>
                <w:szCs w:val="24"/>
              </w:rPr>
            </w:pPr>
          </w:p>
          <w:p w:rsidR="00CA5073" w:rsidRPr="00CA5073" w:rsidRDefault="00CA5073" w:rsidP="00CA5073">
            <w:pPr>
              <w:pStyle w:val="Body"/>
              <w:rPr>
                <w:b/>
                <w:sz w:val="24"/>
                <w:szCs w:val="24"/>
              </w:rPr>
            </w:pPr>
          </w:p>
          <w:p w:rsidR="00CA5073" w:rsidRPr="00CA5073" w:rsidRDefault="003C6EBA" w:rsidP="00CA5073">
            <w:pPr>
              <w:pStyle w:val="Body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1.3 </w:t>
            </w:r>
            <w:r w:rsidR="00CA5073" w:rsidRPr="00CA5073">
              <w:rPr>
                <w:b/>
                <w:sz w:val="24"/>
                <w:szCs w:val="24"/>
              </w:rPr>
              <w:t>Testing Method</w:t>
            </w:r>
          </w:p>
        </w:tc>
        <w:tc>
          <w:tcPr>
            <w:tcW w:w="1890" w:type="dxa"/>
          </w:tcPr>
          <w:p w:rsidR="00CA5073" w:rsidRDefault="00CA5073" w:rsidP="00CA5073">
            <w:pPr>
              <w:pStyle w:val="Body"/>
              <w:jc w:val="center"/>
            </w:pPr>
          </w:p>
        </w:tc>
        <w:tc>
          <w:tcPr>
            <w:tcW w:w="2070" w:type="dxa"/>
          </w:tcPr>
          <w:p w:rsidR="00CA5073" w:rsidRDefault="00CA5073" w:rsidP="00CA5073">
            <w:pPr>
              <w:pStyle w:val="InfoParagraph1"/>
              <w:jc w:val="center"/>
              <w:rPr>
                <w:b/>
                <w:color w:val="auto"/>
              </w:rPr>
            </w:pPr>
          </w:p>
        </w:tc>
        <w:tc>
          <w:tcPr>
            <w:tcW w:w="2517" w:type="dxa"/>
          </w:tcPr>
          <w:p w:rsidR="00CA5073" w:rsidRDefault="00CA5073" w:rsidP="00CA5073">
            <w:pPr>
              <w:pStyle w:val="InfoParagraph1"/>
              <w:jc w:val="center"/>
              <w:rPr>
                <w:b/>
                <w:color w:val="auto"/>
              </w:rPr>
            </w:pPr>
          </w:p>
        </w:tc>
      </w:tr>
      <w:tr w:rsidR="00CA5073" w:rsidRPr="00931529" w:rsidTr="00822D78">
        <w:trPr>
          <w:trHeight w:val="500"/>
        </w:trPr>
        <w:tc>
          <w:tcPr>
            <w:tcW w:w="2880" w:type="dxa"/>
          </w:tcPr>
          <w:p w:rsidR="00CA5073" w:rsidRPr="00CA5073" w:rsidRDefault="00CA5073" w:rsidP="00CA5073">
            <w:pPr>
              <w:pStyle w:val="InfoParagraph1"/>
              <w:rPr>
                <w:color w:val="auto"/>
              </w:rPr>
            </w:pPr>
            <w:r w:rsidRPr="00CA5073">
              <w:rPr>
                <w:color w:val="auto"/>
              </w:rPr>
              <w:t>Manual Testing</w:t>
            </w:r>
          </w:p>
        </w:tc>
        <w:tc>
          <w:tcPr>
            <w:tcW w:w="1890" w:type="dxa"/>
          </w:tcPr>
          <w:p w:rsidR="00CA5073" w:rsidRDefault="00CA5073" w:rsidP="00CA5073">
            <w:pPr>
              <w:pStyle w:val="Body"/>
              <w:jc w:val="center"/>
            </w:pPr>
          </w:p>
        </w:tc>
        <w:tc>
          <w:tcPr>
            <w:tcW w:w="2070" w:type="dxa"/>
          </w:tcPr>
          <w:p w:rsidR="00CA5073" w:rsidRDefault="00CA5073" w:rsidP="00CA5073">
            <w:pPr>
              <w:pStyle w:val="InfoParagraph1"/>
              <w:jc w:val="center"/>
              <w:rPr>
                <w:b/>
                <w:color w:val="auto"/>
              </w:rPr>
            </w:pPr>
          </w:p>
        </w:tc>
        <w:tc>
          <w:tcPr>
            <w:tcW w:w="2517" w:type="dxa"/>
          </w:tcPr>
          <w:p w:rsidR="00CA5073" w:rsidRDefault="00CA5073" w:rsidP="00CA5073">
            <w:pPr>
              <w:pStyle w:val="InfoParagraph1"/>
              <w:jc w:val="center"/>
              <w:rPr>
                <w:b/>
                <w:color w:val="auto"/>
              </w:rPr>
            </w:pPr>
          </w:p>
        </w:tc>
      </w:tr>
    </w:tbl>
    <w:p w:rsidR="005E36C1" w:rsidRDefault="005E36C1" w:rsidP="005E36C1">
      <w:pPr>
        <w:pStyle w:val="Body"/>
      </w:pPr>
    </w:p>
    <w:p w:rsidR="00CA5073" w:rsidRDefault="00CA5073" w:rsidP="005E36C1">
      <w:pPr>
        <w:pStyle w:val="Body"/>
      </w:pPr>
    </w:p>
    <w:p w:rsidR="00CA5073" w:rsidRDefault="00CA5073" w:rsidP="005E36C1">
      <w:pPr>
        <w:pStyle w:val="Body"/>
      </w:pPr>
    </w:p>
    <w:p w:rsidR="00CA5073" w:rsidRPr="005E36C1" w:rsidRDefault="00CA5073" w:rsidP="005E36C1">
      <w:pPr>
        <w:pStyle w:val="Body"/>
      </w:pPr>
    </w:p>
    <w:p w:rsidR="00524A7A" w:rsidRPr="003C6EBA" w:rsidRDefault="003C6EBA" w:rsidP="003C6EBA">
      <w:pPr>
        <w:pStyle w:val="Heading2"/>
      </w:pPr>
      <w:bookmarkStart w:id="6" w:name="_Toc465718304"/>
      <w:r>
        <w:t>1.4</w:t>
      </w:r>
      <w:r w:rsidRPr="003C6EBA">
        <w:t xml:space="preserve"> </w:t>
      </w:r>
      <w:r w:rsidR="005E36C1" w:rsidRPr="003C6EBA">
        <w:t xml:space="preserve">Test </w:t>
      </w:r>
      <w:r w:rsidR="007C688E" w:rsidRPr="003C6EBA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proofErr w:type="gram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proofErr w:type="gramEnd"/>
            <w:r w:rsidRPr="00192B87">
              <w:rPr>
                <w:color w:val="404040" w:themeColor="text1" w:themeTint="BF"/>
              </w:rPr>
              <w:t xml:space="preserve"> </w:t>
            </w:r>
          </w:p>
          <w:p w:rsidR="00165714" w:rsidRPr="00192B87" w:rsidRDefault="006047D3" w:rsidP="0023336D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Version 10</w:t>
            </w:r>
            <w:r w:rsidR="00165714" w:rsidRPr="00192B87">
              <w:rPr>
                <w:color w:val="404040" w:themeColor="text1" w:themeTint="BF"/>
              </w:rPr>
              <w:t xml:space="preserve"> Pro</w:t>
            </w:r>
            <w:r>
              <w:rPr>
                <w:color w:val="404040" w:themeColor="text1" w:themeTint="BF"/>
              </w:rPr>
              <w:t xml:space="preserve"> </w:t>
            </w:r>
            <w:r w:rsidRPr="006047D3">
              <w:rPr>
                <w:color w:val="404040" w:themeColor="text1" w:themeTint="BF"/>
              </w:rPr>
              <w:t>120.2212.551.0</w:t>
            </w:r>
          </w:p>
        </w:tc>
        <w:tc>
          <w:tcPr>
            <w:tcW w:w="2786" w:type="dxa"/>
          </w:tcPr>
          <w:p w:rsidR="00165714" w:rsidRPr="00931529" w:rsidRDefault="00165714" w:rsidP="007C688E">
            <w:pPr>
              <w:pStyle w:val="InfoParagraph1"/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6047D3" w:rsidRPr="007915B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89.0.4389.90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7915B3" w:rsidRDefault="000C7CA2" w:rsidP="00CA72D7">
            <w:pPr>
              <w:pStyle w:val="InfoParagraph1"/>
              <w:rPr>
                <w:color w:val="000000" w:themeColor="text1"/>
              </w:rPr>
            </w:pPr>
            <w:r w:rsidRPr="007915B3">
              <w:rPr>
                <w:color w:val="000000" w:themeColor="text1"/>
              </w:rPr>
              <w:t xml:space="preserve">MS </w:t>
            </w:r>
            <w:r w:rsidR="007915B3" w:rsidRPr="007915B3">
              <w:rPr>
                <w:color w:val="000000" w:themeColor="text1"/>
              </w:rPr>
              <w:t>Edge</w:t>
            </w:r>
            <w:r w:rsidRPr="007915B3">
              <w:rPr>
                <w:color w:val="000000" w:themeColor="text1"/>
              </w:rPr>
              <w:t xml:space="preserve"> </w:t>
            </w:r>
            <w:r w:rsidR="007915B3" w:rsidRPr="007915B3">
              <w:rPr>
                <w:rFonts w:ascii="Arial" w:hAnsi="Arial" w:cs="Arial"/>
                <w:color w:val="000000" w:themeColor="text1"/>
                <w:szCs w:val="18"/>
                <w:shd w:val="clear" w:color="auto" w:fill="F7F7F7"/>
              </w:rPr>
              <w:t>89.0.774.63 (Official build) (64-bit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:rsidR="00822D78" w:rsidRDefault="00822D78" w:rsidP="007C688E">
      <w:pPr>
        <w:pStyle w:val="Body"/>
      </w:pPr>
    </w:p>
    <w:p w:rsidR="00CA5073" w:rsidRDefault="00822D78" w:rsidP="00CA5073">
      <w:pPr>
        <w:spacing w:before="0" w:line="260" w:lineRule="exact"/>
      </w:pPr>
      <w:r>
        <w:br w:type="page"/>
      </w:r>
      <w:bookmarkStart w:id="7" w:name="_Toc465718307"/>
    </w:p>
    <w:p w:rsidR="00CA5073" w:rsidRDefault="00CA5073" w:rsidP="00CA5073">
      <w:pPr>
        <w:spacing w:before="0" w:line="260" w:lineRule="exact"/>
      </w:pPr>
    </w:p>
    <w:p w:rsidR="00CA5073" w:rsidRDefault="00CA5073" w:rsidP="00CA5073">
      <w:pPr>
        <w:spacing w:before="0" w:line="260" w:lineRule="exact"/>
      </w:pPr>
    </w:p>
    <w:bookmarkEnd w:id="7"/>
    <w:p w:rsidR="00F14713" w:rsidRPr="003C6EBA" w:rsidRDefault="003C6EBA" w:rsidP="00CA5073">
      <w:pPr>
        <w:pBdr>
          <w:bottom w:val="single" w:sz="6" w:space="1" w:color="auto"/>
        </w:pBdr>
        <w:spacing w:before="0" w:line="260" w:lineRule="exact"/>
        <w:rPr>
          <w:b/>
        </w:rPr>
      </w:pPr>
      <w:r>
        <w:rPr>
          <w:b/>
        </w:rPr>
        <w:t xml:space="preserve">1.5 </w:t>
      </w:r>
      <w:r w:rsidR="00CA5073" w:rsidRPr="003C6EBA">
        <w:rPr>
          <w:b/>
        </w:rPr>
        <w:t>Scenario</w:t>
      </w:r>
    </w:p>
    <w:p w:rsidR="00CA5073" w:rsidRDefault="00CA5073" w:rsidP="00CA5073">
      <w:pPr>
        <w:spacing w:before="0" w:line="260" w:lineRule="exact"/>
      </w:pPr>
    </w:p>
    <w:p w:rsidR="00CA5073" w:rsidRDefault="00CA5073" w:rsidP="00CA5073">
      <w:pPr>
        <w:spacing w:before="0" w:line="260" w:lineRule="exact"/>
      </w:pPr>
    </w:p>
    <w:p w:rsidR="00CA5073" w:rsidRDefault="00CA5073" w:rsidP="00CA5073">
      <w:pPr>
        <w:spacing w:before="0" w:line="260" w:lineRule="exact"/>
      </w:pPr>
      <w:r>
        <w:t>Functionality:</w:t>
      </w:r>
    </w:p>
    <w:p w:rsidR="00CA5073" w:rsidRDefault="00CA5073" w:rsidP="00CA5073">
      <w:pPr>
        <w:spacing w:before="0" w:line="260" w:lineRule="exact"/>
      </w:pPr>
    </w:p>
    <w:p w:rsidR="00CA5073" w:rsidRDefault="00CA5073" w:rsidP="00CA5073">
      <w:pPr>
        <w:spacing w:before="0" w:line="260" w:lineRule="exact"/>
      </w:pPr>
      <w:r>
        <w:t>Sortin</w:t>
      </w:r>
      <w:r w:rsidR="00B3018E">
        <w:t>g column results.</w:t>
      </w:r>
    </w:p>
    <w:p w:rsidR="00CA5073" w:rsidRDefault="00CA5073" w:rsidP="00CA5073">
      <w:pPr>
        <w:spacing w:before="0" w:line="260" w:lineRule="exact"/>
      </w:pPr>
    </w:p>
    <w:p w:rsidR="00CA5073" w:rsidRDefault="00CA5073" w:rsidP="00CA5073">
      <w:pPr>
        <w:spacing w:before="0" w:line="260" w:lineRule="exact"/>
      </w:pPr>
    </w:p>
    <w:p w:rsidR="00CA5073" w:rsidRDefault="00CA5073" w:rsidP="00CA5073">
      <w:pPr>
        <w:spacing w:before="0" w:line="260" w:lineRule="exact"/>
      </w:pPr>
      <w:r>
        <w:t>Steps:</w:t>
      </w:r>
    </w:p>
    <w:p w:rsidR="00CA5073" w:rsidRDefault="00CA5073" w:rsidP="00CA5073">
      <w:pPr>
        <w:spacing w:before="0" w:line="260" w:lineRule="exact"/>
      </w:pPr>
    </w:p>
    <w:p w:rsidR="00CA5073" w:rsidRDefault="00CA5073" w:rsidP="00CA5073">
      <w:pPr>
        <w:spacing w:before="0" w:line="260" w:lineRule="exact"/>
      </w:pPr>
      <w:r>
        <w:t xml:space="preserve">On </w:t>
      </w:r>
      <w:proofErr w:type="spellStart"/>
      <w:r>
        <w:t>navbar</w:t>
      </w:r>
      <w:proofErr w:type="spellEnd"/>
      <w:r>
        <w:t>, click or hover mouse to Markets, from the dropdown menu hover on Stocks and from the available options click on Marijuana Stocks.</w:t>
      </w:r>
    </w:p>
    <w:p w:rsidR="00CA5073" w:rsidRDefault="00CA5073" w:rsidP="00CA5073">
      <w:pPr>
        <w:spacing w:before="0" w:line="260" w:lineRule="exact"/>
      </w:pPr>
    </w:p>
    <w:p w:rsidR="00CA5073" w:rsidRDefault="00CA5073" w:rsidP="00CA5073">
      <w:pPr>
        <w:spacing w:before="0" w:line="260" w:lineRule="exact"/>
      </w:pPr>
      <w:r>
        <w:t>In the results pa</w:t>
      </w:r>
      <w:r w:rsidR="00B3018E">
        <w:t>ge sort columns by ‘Name’, ’Last’, ‘High’, ‘</w:t>
      </w:r>
      <w:proofErr w:type="spellStart"/>
      <w:r w:rsidR="00B3018E">
        <w:t>Chg</w:t>
      </w:r>
      <w:proofErr w:type="spellEnd"/>
      <w:r w:rsidR="00B3018E">
        <w:t>’, ‘</w:t>
      </w:r>
      <w:proofErr w:type="spellStart"/>
      <w:r w:rsidR="00B3018E">
        <w:t>Chg</w:t>
      </w:r>
      <w:proofErr w:type="spellEnd"/>
      <w:r w:rsidR="00B3018E">
        <w:t>%’.</w:t>
      </w:r>
    </w:p>
    <w:p w:rsidR="00CA5073" w:rsidRDefault="00CA5073" w:rsidP="00CA5073">
      <w:pPr>
        <w:spacing w:before="0" w:line="260" w:lineRule="exact"/>
      </w:pPr>
    </w:p>
    <w:p w:rsidR="00822D78" w:rsidRPr="003C6EBA" w:rsidRDefault="00B3018E" w:rsidP="003C6EBA">
      <w:pPr>
        <w:pStyle w:val="Heading2"/>
      </w:pPr>
      <w:r w:rsidRPr="003C6EBA">
        <w:t>Click between tabs ‘Price’, ‘Performance’, ‘Technical’, ‘Fundamental’.</w:t>
      </w:r>
    </w:p>
    <w:p w:rsidR="00B3018E" w:rsidRDefault="00B3018E" w:rsidP="00B3018E">
      <w:r>
        <w:t xml:space="preserve">Stay on ‘Price’ tab </w:t>
      </w:r>
      <w:proofErr w:type="spellStart"/>
      <w:proofErr w:type="gramStart"/>
      <w:r>
        <w:t>page.Try</w:t>
      </w:r>
      <w:proofErr w:type="spellEnd"/>
      <w:proofErr w:type="gramEnd"/>
      <w:r>
        <w:t xml:space="preserve"> to sort columns.</w:t>
      </w:r>
    </w:p>
    <w:p w:rsidR="00B3018E" w:rsidRDefault="00B3018E" w:rsidP="00B3018E"/>
    <w:p w:rsidR="00B3018E" w:rsidRDefault="00B3018E" w:rsidP="00B3018E">
      <w:r>
        <w:t>Issues Flagged:</w:t>
      </w:r>
    </w:p>
    <w:p w:rsidR="00B3018E" w:rsidRDefault="00B3018E" w:rsidP="00B3018E">
      <w:r>
        <w:t xml:space="preserve">During the exploratory session, following the scenario, </w:t>
      </w:r>
      <w:proofErr w:type="spellStart"/>
      <w:r>
        <w:t>Chg</w:t>
      </w:r>
      <w:proofErr w:type="spellEnd"/>
      <w:r>
        <w:t xml:space="preserve"> and </w:t>
      </w:r>
      <w:proofErr w:type="spellStart"/>
      <w:r>
        <w:t>Chg</w:t>
      </w:r>
      <w:proofErr w:type="spellEnd"/>
      <w:r>
        <w:t>% not working.</w:t>
      </w:r>
    </w:p>
    <w:p w:rsidR="00B3018E" w:rsidRDefault="00B3018E" w:rsidP="00B3018E">
      <w:r>
        <w:t>Gif Attached.</w:t>
      </w:r>
    </w:p>
    <w:p w:rsidR="003C6EBA" w:rsidRDefault="003C6EBA" w:rsidP="00B3018E"/>
    <w:p w:rsidR="003C6EBA" w:rsidRDefault="003C6EBA" w:rsidP="00B3018E">
      <w:pPr>
        <w:pBdr>
          <w:bottom w:val="single" w:sz="6" w:space="1" w:color="auto"/>
        </w:pBdr>
      </w:pPr>
      <w:r>
        <w:t>Conclusion</w:t>
      </w:r>
    </w:p>
    <w:p w:rsidR="003C6EBA" w:rsidRPr="00B3018E" w:rsidRDefault="003C6EBA" w:rsidP="00B3018E">
      <w:r>
        <w:t xml:space="preserve">For the </w:t>
      </w:r>
      <w:proofErr w:type="spellStart"/>
      <w:r>
        <w:t>foundes</w:t>
      </w:r>
      <w:proofErr w:type="spellEnd"/>
      <w:r>
        <w:t xml:space="preserve"> issues the severity is low, priority is low.</w:t>
      </w:r>
    </w:p>
    <w:p w:rsidR="00A92932" w:rsidRDefault="000D3BFB">
      <w:pPr>
        <w:spacing w:before="0" w:line="260" w:lineRule="exact"/>
      </w:pPr>
      <w:r>
        <w:br w:type="page"/>
      </w:r>
    </w:p>
    <w:p w:rsidR="00A92932" w:rsidRDefault="00A92932">
      <w:pPr>
        <w:spacing w:before="0" w:line="260" w:lineRule="exact"/>
      </w:pPr>
    </w:p>
    <w:p w:rsidR="00A92932" w:rsidRDefault="00A92932">
      <w:pPr>
        <w:spacing w:before="0" w:line="260" w:lineRule="exact"/>
      </w:pPr>
      <w:r>
        <w:t>1.5. Automated testing</w:t>
      </w:r>
    </w:p>
    <w:p w:rsidR="00A92932" w:rsidRDefault="00A92932">
      <w:pPr>
        <w:spacing w:before="0" w:line="260" w:lineRule="exact"/>
        <w:rPr>
          <w:bCs/>
          <w:sz w:val="28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A92932" w:rsidRPr="00931529" w:rsidTr="00CA5073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A92932" w:rsidRPr="00323AE2" w:rsidRDefault="00A92932" w:rsidP="00CA5073">
            <w:pPr>
              <w:rPr>
                <w:b/>
                <w:sz w:val="18"/>
                <w:szCs w:val="18"/>
              </w:rPr>
            </w:pPr>
            <w:r w:rsidRPr="00323AE2">
              <w:rPr>
                <w:b/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A92932" w:rsidRPr="00323AE2" w:rsidRDefault="00A92932" w:rsidP="00CA5073">
            <w:pPr>
              <w:rPr>
                <w:b/>
                <w:sz w:val="18"/>
                <w:szCs w:val="18"/>
              </w:rPr>
            </w:pPr>
            <w:r w:rsidRPr="00323AE2">
              <w:rPr>
                <w:b/>
                <w:sz w:val="18"/>
                <w:szCs w:val="18"/>
              </w:rPr>
              <w:t>Tool</w:t>
            </w:r>
          </w:p>
        </w:tc>
      </w:tr>
      <w:tr w:rsidR="00A92932" w:rsidRPr="00931529" w:rsidTr="00CA5073">
        <w:trPr>
          <w:trHeight w:val="500"/>
        </w:trPr>
        <w:tc>
          <w:tcPr>
            <w:tcW w:w="4950" w:type="dxa"/>
          </w:tcPr>
          <w:p w:rsidR="00A92932" w:rsidRDefault="00A9293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UI/Search Bar</w:t>
            </w:r>
          </w:p>
        </w:tc>
        <w:tc>
          <w:tcPr>
            <w:tcW w:w="4320" w:type="dxa"/>
          </w:tcPr>
          <w:p w:rsidR="00A92932" w:rsidRPr="00931529" w:rsidRDefault="00A9293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Cypress</w:t>
            </w:r>
          </w:p>
        </w:tc>
      </w:tr>
      <w:tr w:rsidR="00A92932" w:rsidRPr="00931529" w:rsidTr="00CA5073">
        <w:trPr>
          <w:trHeight w:val="500"/>
        </w:trPr>
        <w:tc>
          <w:tcPr>
            <w:tcW w:w="4950" w:type="dxa"/>
          </w:tcPr>
          <w:p w:rsidR="00A92932" w:rsidRDefault="00A9293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</w:tc>
        <w:tc>
          <w:tcPr>
            <w:tcW w:w="4320" w:type="dxa"/>
          </w:tcPr>
          <w:p w:rsidR="00A92932" w:rsidRPr="00931529" w:rsidRDefault="00A9293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Cypress</w:t>
            </w:r>
          </w:p>
        </w:tc>
      </w:tr>
      <w:tr w:rsidR="00A92932" w:rsidRPr="00931529" w:rsidTr="00CA5073">
        <w:trPr>
          <w:trHeight w:val="500"/>
        </w:trPr>
        <w:tc>
          <w:tcPr>
            <w:tcW w:w="4950" w:type="dxa"/>
          </w:tcPr>
          <w:p w:rsidR="00A92932" w:rsidRDefault="00A9293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4320" w:type="dxa"/>
          </w:tcPr>
          <w:p w:rsidR="00A92932" w:rsidRPr="00931529" w:rsidRDefault="00A9293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Cypress</w:t>
            </w:r>
          </w:p>
        </w:tc>
      </w:tr>
      <w:tr w:rsidR="00A92932" w:rsidRPr="00931529" w:rsidTr="00CA5073">
        <w:trPr>
          <w:trHeight w:val="500"/>
        </w:trPr>
        <w:tc>
          <w:tcPr>
            <w:tcW w:w="4950" w:type="dxa"/>
          </w:tcPr>
          <w:p w:rsidR="00A92932" w:rsidRPr="00323AE2" w:rsidRDefault="00A92932" w:rsidP="00CA5073">
            <w:pPr>
              <w:rPr>
                <w:b/>
                <w:sz w:val="18"/>
                <w:szCs w:val="18"/>
              </w:rPr>
            </w:pPr>
            <w:r w:rsidRPr="00323AE2">
              <w:rPr>
                <w:b/>
                <w:sz w:val="18"/>
                <w:szCs w:val="18"/>
              </w:rPr>
              <w:t>Non-functional</w:t>
            </w:r>
          </w:p>
        </w:tc>
        <w:tc>
          <w:tcPr>
            <w:tcW w:w="4320" w:type="dxa"/>
          </w:tcPr>
          <w:p w:rsidR="00A92932" w:rsidRDefault="00A92932" w:rsidP="00CA5073">
            <w:pPr>
              <w:rPr>
                <w:sz w:val="18"/>
                <w:szCs w:val="18"/>
              </w:rPr>
            </w:pPr>
          </w:p>
        </w:tc>
      </w:tr>
      <w:tr w:rsidR="00323AE2" w:rsidRPr="00931529" w:rsidTr="00CA5073">
        <w:trPr>
          <w:trHeight w:val="500"/>
        </w:trPr>
        <w:tc>
          <w:tcPr>
            <w:tcW w:w="4950" w:type="dxa"/>
          </w:tcPr>
          <w:p w:rsidR="00323AE2" w:rsidRPr="00323AE2" w:rsidRDefault="00323AE2" w:rsidP="00CA5073">
            <w:pPr>
              <w:rPr>
                <w:sz w:val="18"/>
                <w:szCs w:val="18"/>
              </w:rPr>
            </w:pPr>
            <w:r w:rsidRPr="00323AE2">
              <w:rPr>
                <w:sz w:val="18"/>
                <w:szCs w:val="18"/>
              </w:rPr>
              <w:t>Request Method-Post</w:t>
            </w:r>
          </w:p>
        </w:tc>
        <w:tc>
          <w:tcPr>
            <w:tcW w:w="4320" w:type="dxa"/>
          </w:tcPr>
          <w:p w:rsidR="00323AE2" w:rsidRDefault="00323AE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Postman</w:t>
            </w:r>
          </w:p>
        </w:tc>
      </w:tr>
      <w:tr w:rsidR="00A92932" w:rsidRPr="00931529" w:rsidTr="00CA5073">
        <w:trPr>
          <w:trHeight w:val="500"/>
        </w:trPr>
        <w:tc>
          <w:tcPr>
            <w:tcW w:w="4950" w:type="dxa"/>
          </w:tcPr>
          <w:p w:rsidR="00A92932" w:rsidRDefault="00323AE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Response-time</w:t>
            </w:r>
          </w:p>
        </w:tc>
        <w:tc>
          <w:tcPr>
            <w:tcW w:w="4320" w:type="dxa"/>
          </w:tcPr>
          <w:p w:rsidR="00A92932" w:rsidRPr="00931529" w:rsidRDefault="00323AE2" w:rsidP="00CA5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Postman</w:t>
            </w:r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</w:p>
    <w:p w:rsidR="00C82863" w:rsidRDefault="0074151C" w:rsidP="00822D78">
      <w:pPr>
        <w:pStyle w:val="Heading1"/>
      </w:pPr>
      <w:bookmarkStart w:id="8" w:name="_Toc465718309"/>
      <w:r>
        <w:t>Defects</w:t>
      </w:r>
      <w:bookmarkEnd w:id="8"/>
    </w:p>
    <w:p w:rsidR="00C978E4" w:rsidRPr="00666B9A" w:rsidRDefault="0074151C" w:rsidP="003C6EBA">
      <w:pPr>
        <w:pStyle w:val="Heading2"/>
      </w:pPr>
      <w:bookmarkStart w:id="9" w:name="_Toc465718310"/>
      <w:r>
        <w:t>New defects</w:t>
      </w:r>
      <w:bookmarkEnd w:id="9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4999"/>
        <w:gridCol w:w="1305"/>
      </w:tblGrid>
      <w:tr w:rsidR="00C978E4" w:rsidRPr="00931529" w:rsidTr="00323AE2">
        <w:trPr>
          <w:trHeight w:val="500"/>
          <w:tblHeader/>
        </w:trPr>
        <w:tc>
          <w:tcPr>
            <w:tcW w:w="3052" w:type="dxa"/>
            <w:shd w:val="clear" w:color="auto" w:fill="F2F2F2" w:themeFill="background1" w:themeFillShade="F2"/>
          </w:tcPr>
          <w:p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4999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323AE2">
        <w:trPr>
          <w:trHeight w:val="500"/>
        </w:trPr>
        <w:tc>
          <w:tcPr>
            <w:tcW w:w="3052" w:type="dxa"/>
          </w:tcPr>
          <w:p w:rsidR="00C978E4" w:rsidRPr="000479A0" w:rsidRDefault="005A2286" w:rsidP="00F148FA">
            <w:pPr>
              <w:rPr>
                <w:sz w:val="18"/>
                <w:szCs w:val="18"/>
              </w:rPr>
            </w:pPr>
            <w:hyperlink r:id="rId11" w:tooltip="Sort Chg%" w:history="1">
              <w:r w:rsidR="00323AE2" w:rsidRPr="00AE32E1">
                <w:rPr>
                  <w:rStyle w:val="Hyperlink"/>
                  <w:rFonts w:ascii="Verdana" w:hAnsi="Verdana"/>
                  <w:sz w:val="18"/>
                  <w:szCs w:val="18"/>
                </w:rPr>
                <w:t>..\..\..\..\Desktop\Testing\Final Project\Exploratory-Bugs\Investing Chg%1.docx</w:t>
              </w:r>
            </w:hyperlink>
          </w:p>
        </w:tc>
        <w:tc>
          <w:tcPr>
            <w:tcW w:w="4999" w:type="dxa"/>
            <w:vAlign w:val="bottom"/>
          </w:tcPr>
          <w:p w:rsidR="00C978E4" w:rsidRPr="000479A0" w:rsidRDefault="00323AE2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Stock Screener: Sorting </w:t>
            </w:r>
            <w:proofErr w:type="spellStart"/>
            <w:r>
              <w:rPr>
                <w:sz w:val="18"/>
                <w:szCs w:val="18"/>
              </w:rPr>
              <w:t>Chg</w:t>
            </w:r>
            <w:proofErr w:type="spellEnd"/>
            <w:r>
              <w:rPr>
                <w:sz w:val="18"/>
                <w:szCs w:val="18"/>
              </w:rPr>
              <w:t>% not working</w:t>
            </w:r>
          </w:p>
        </w:tc>
        <w:tc>
          <w:tcPr>
            <w:tcW w:w="1305" w:type="dxa"/>
          </w:tcPr>
          <w:p w:rsidR="00C978E4" w:rsidRPr="00CE07AA" w:rsidRDefault="00323AE2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</w:t>
            </w:r>
          </w:p>
        </w:tc>
      </w:tr>
      <w:tr w:rsidR="00D2790C" w:rsidRPr="00931529" w:rsidTr="00323AE2">
        <w:trPr>
          <w:trHeight w:val="500"/>
        </w:trPr>
        <w:tc>
          <w:tcPr>
            <w:tcW w:w="3052" w:type="dxa"/>
          </w:tcPr>
          <w:p w:rsidR="00D2790C" w:rsidRDefault="005A2286" w:rsidP="00F148FA">
            <w:pPr>
              <w:rPr>
                <w:sz w:val="18"/>
                <w:szCs w:val="18"/>
              </w:rPr>
            </w:pPr>
            <w:hyperlink r:id="rId12" w:history="1">
              <w:r w:rsidR="00D2790C" w:rsidRPr="00D2790C">
                <w:rPr>
                  <w:rStyle w:val="Hyperlink"/>
                  <w:rFonts w:ascii="Verdana" w:hAnsi="Verdana"/>
                  <w:sz w:val="18"/>
                  <w:szCs w:val="18"/>
                </w:rPr>
                <w:t>..\..\..\..\Desktop\Testing\Final Project\Exploratory-Bugs\Investing Marijuana Sort .</w:t>
              </w:r>
              <w:proofErr w:type="spellStart"/>
              <w:r w:rsidR="00D2790C" w:rsidRPr="00D2790C">
                <w:rPr>
                  <w:rStyle w:val="Hyperlink"/>
                  <w:rFonts w:ascii="Verdana" w:hAnsi="Verdana"/>
                  <w:sz w:val="18"/>
                  <w:szCs w:val="18"/>
                </w:rPr>
                <w:t>docx</w:t>
              </w:r>
              <w:proofErr w:type="spellEnd"/>
            </w:hyperlink>
          </w:p>
        </w:tc>
        <w:tc>
          <w:tcPr>
            <w:tcW w:w="4999" w:type="dxa"/>
            <w:vAlign w:val="bottom"/>
          </w:tcPr>
          <w:p w:rsidR="00D2790C" w:rsidRDefault="00D2790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Sorting not working</w:t>
            </w:r>
          </w:p>
        </w:tc>
        <w:tc>
          <w:tcPr>
            <w:tcW w:w="1305" w:type="dxa"/>
          </w:tcPr>
          <w:p w:rsidR="00D2790C" w:rsidRDefault="00D2790C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</w:t>
            </w:r>
          </w:p>
        </w:tc>
      </w:tr>
    </w:tbl>
    <w:p w:rsidR="00F148FA" w:rsidRDefault="00F148FA" w:rsidP="003C6EBA">
      <w:pPr>
        <w:pStyle w:val="Heading2"/>
      </w:pPr>
    </w:p>
    <w:p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:rsidR="0074151C" w:rsidRDefault="000D3BFB" w:rsidP="003C6EBA">
      <w:pPr>
        <w:pStyle w:val="Heading2"/>
      </w:pPr>
      <w:bookmarkStart w:id="10" w:name="_Toc465718311"/>
      <w:r>
        <w:lastRenderedPageBreak/>
        <w:t>Validated bugs</w:t>
      </w:r>
      <w:bookmarkEnd w:id="10"/>
    </w:p>
    <w:p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:rsidR="000479A0" w:rsidRDefault="00F148FA" w:rsidP="003C6EBA">
      <w:pPr>
        <w:pStyle w:val="Heading2"/>
      </w:pPr>
      <w:bookmarkStart w:id="11" w:name="_Toc465718312"/>
      <w:r>
        <w:t>O</w:t>
      </w:r>
      <w:r w:rsidR="000D3BFB">
        <w:t>ld bugs still ope</w:t>
      </w:r>
      <w:r w:rsidR="000479A0">
        <w:t>n</w:t>
      </w:r>
      <w:bookmarkEnd w:id="11"/>
    </w:p>
    <w:p w:rsidR="000479A0" w:rsidRPr="001E1D4A" w:rsidRDefault="000479A0" w:rsidP="000479A0">
      <w:r w:rsidRPr="001E1D4A">
        <w:t>There are no old bugs still open.</w:t>
      </w:r>
    </w:p>
    <w:p w:rsidR="007013DB" w:rsidRPr="000D3BFB" w:rsidRDefault="007013DB" w:rsidP="007013DB">
      <w:pPr>
        <w:pStyle w:val="InfoParagraph1"/>
        <w:rPr>
          <w:color w:val="00B0F0"/>
        </w:rPr>
      </w:pPr>
    </w:p>
    <w:p w:rsidR="00DB326B" w:rsidRDefault="00DB326B" w:rsidP="00DB326B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007CA6" w:rsidRPr="00007CA6" w:rsidRDefault="00574004" w:rsidP="00007CA6">
      <w:pPr>
        <w:pStyle w:val="Heading1"/>
      </w:pPr>
      <w:bookmarkStart w:id="12" w:name="_Toc465718313"/>
      <w:r>
        <w:lastRenderedPageBreak/>
        <w:t>Conclusions</w:t>
      </w:r>
      <w:bookmarkEnd w:id="12"/>
    </w:p>
    <w:bookmarkEnd w:id="2"/>
    <w:bookmarkEnd w:id="5"/>
    <w:p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D2790C">
        <w:t>were executed, 90.4% passed and 9.6</w:t>
      </w:r>
      <w:r w:rsidR="00BB7AD6">
        <w:t>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</w:t>
      </w:r>
      <w:r w:rsidR="00D2790C">
        <w:t xml:space="preserve">elated to the Sort functionality on Stock </w:t>
      </w:r>
      <w:proofErr w:type="gramStart"/>
      <w:r w:rsidR="00D2790C">
        <w:t xml:space="preserve">Screener </w:t>
      </w:r>
      <w:r w:rsidR="008A3B3C" w:rsidRPr="00BB7AD6">
        <w:t>.</w:t>
      </w:r>
      <w:proofErr w:type="gramEnd"/>
      <w:r w:rsidR="008A3B3C" w:rsidRPr="00BB7AD6">
        <w:t xml:space="preserve"> </w:t>
      </w:r>
    </w:p>
    <w:p w:rsidR="00CF69A3" w:rsidRPr="00BB7AD6" w:rsidRDefault="00CF69A3" w:rsidP="00CF69A3">
      <w:pPr>
        <w:jc w:val="both"/>
      </w:pPr>
      <w:r>
        <w:t>A</w:t>
      </w:r>
      <w:r w:rsidR="00D2790C">
        <w:t xml:space="preserve"> total number of 2</w:t>
      </w:r>
      <w:r w:rsidRPr="00BB7AD6">
        <w:t xml:space="preserve"> new </w:t>
      </w:r>
      <w:r>
        <w:t xml:space="preserve">bugs were identified, </w:t>
      </w:r>
      <w:r w:rsidR="00D2790C">
        <w:t>as low severity</w:t>
      </w:r>
      <w:r>
        <w:t>. No bugs were validated.</w:t>
      </w:r>
    </w:p>
    <w:p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9C53B6">
        <w:t xml:space="preserve">UI,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>f</w:t>
      </w:r>
      <w:r w:rsidR="00D2790C">
        <w:t>or important functionalities. B</w:t>
      </w:r>
      <w:r w:rsidR="008A3B3C" w:rsidRPr="00BB7AD6">
        <w:t>ugs were identi</w:t>
      </w:r>
      <w:r w:rsidR="00D2790C">
        <w:t>fied during exploratory testing</w:t>
      </w:r>
      <w:r w:rsidR="008A3B3C" w:rsidRPr="00BB7AD6">
        <w:t>.</w:t>
      </w:r>
      <w:r w:rsidR="003A3E99" w:rsidRPr="00BB7AD6">
        <w:t xml:space="preserve"> </w:t>
      </w:r>
    </w:p>
    <w:p w:rsidR="00D2790C" w:rsidRDefault="003A3E99" w:rsidP="00D2790C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>The bugs reproduce on all browsers.</w:t>
      </w:r>
    </w:p>
    <w:p w:rsidR="00D146FB" w:rsidRPr="00BB7AD6" w:rsidRDefault="00D146FB" w:rsidP="00BB7AD6">
      <w:pPr>
        <w:jc w:val="both"/>
      </w:pPr>
    </w:p>
    <w:p w:rsidR="003A3E99" w:rsidRPr="00BB7AD6" w:rsidRDefault="003A3E99" w:rsidP="00BB7AD6"/>
    <w:sectPr w:rsidR="003A3E99" w:rsidRPr="00BB7AD6" w:rsidSect="00AB05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286" w:rsidRDefault="005A2286">
      <w:r>
        <w:separator/>
      </w:r>
    </w:p>
  </w:endnote>
  <w:endnote w:type="continuationSeparator" w:id="0">
    <w:p w:rsidR="005A2286" w:rsidRDefault="005A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73" w:rsidRDefault="00CA5073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73" w:rsidRDefault="00CA5073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5073" w:rsidRDefault="00CA5073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5073" w:rsidRDefault="00CA5073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286" w:rsidRDefault="005A2286">
      <w:r>
        <w:separator/>
      </w:r>
    </w:p>
  </w:footnote>
  <w:footnote w:type="continuationSeparator" w:id="0">
    <w:p w:rsidR="005A2286" w:rsidRDefault="005A2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73" w:rsidRDefault="00CA5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73" w:rsidRDefault="00CA5073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5088BE81" wp14:editId="29012E8F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73" w:rsidRDefault="00CA5073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63F9AB" wp14:editId="6F6DE72A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4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B1E91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3AE2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6EBA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D33B4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A2286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7D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5B3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92932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E32E1"/>
    <w:rsid w:val="00B0543D"/>
    <w:rsid w:val="00B06C50"/>
    <w:rsid w:val="00B3018E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1F73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5073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146FB"/>
    <w:rsid w:val="00D2043B"/>
    <w:rsid w:val="00D23139"/>
    <w:rsid w:val="00D23E07"/>
    <w:rsid w:val="00D2473F"/>
    <w:rsid w:val="00D24F8E"/>
    <w:rsid w:val="00D2790C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909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3C6EBA"/>
    <w:pPr>
      <w:keepNext/>
      <w:widowControl w:val="0"/>
      <w:tabs>
        <w:tab w:val="left" w:pos="461"/>
      </w:tabs>
      <w:spacing w:before="320" w:after="120" w:line="320" w:lineRule="atLeast"/>
      <w:outlineLvl w:val="1"/>
    </w:pPr>
    <w:rPr>
      <w:bCs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toshiba\Desktop\Testing\Final%20Project\Exploratory-Bugs\Investing%20Marijuana%20Sort%20.doc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toshiba\Desktop\Testing\Final%20Project\Exploratory-Bugs\Investing%20Chg%251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C44CE84A-F43D-448E-8CB1-0BE5A93E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2021-04-02T10:44:00Z</dcterms:created>
  <dcterms:modified xsi:type="dcterms:W3CDTF">2021-04-02T16:31:00Z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